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7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62"/>
        <w:gridCol w:w="752"/>
        <w:gridCol w:w="6764"/>
      </w:tblGrid>
      <w:tr w:rsidR="001B2ABD" w14:paraId="4343BBE7" w14:textId="77777777" w:rsidTr="00BC5E86">
        <w:trPr>
          <w:trHeight w:val="3735"/>
        </w:trPr>
        <w:tc>
          <w:tcPr>
            <w:tcW w:w="3762" w:type="dxa"/>
            <w:vAlign w:val="bottom"/>
          </w:tcPr>
          <w:p w14:paraId="3758713A" w14:textId="73A9EC92" w:rsidR="001B2ABD" w:rsidRDefault="007F621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E58078" wp14:editId="3EDCA291">
                  <wp:extent cx="2242820" cy="2242820"/>
                  <wp:effectExtent l="0" t="0" r="5080" b="5080"/>
                  <wp:docPr id="299739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739652" name="Picture 29973965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82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</w:tcPr>
          <w:p w14:paraId="56FC9EA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64" w:type="dxa"/>
            <w:vAlign w:val="bottom"/>
          </w:tcPr>
          <w:p w14:paraId="47F459F0" w14:textId="44E2F5B5" w:rsidR="007F6215" w:rsidRDefault="007F6215" w:rsidP="001B2ABD">
            <w:pPr>
              <w:pStyle w:val="Title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harsh</w:t>
            </w:r>
          </w:p>
          <w:p w14:paraId="2972D06C" w14:textId="77777777" w:rsidR="007F6215" w:rsidRDefault="007F6215" w:rsidP="001B2ABD">
            <w:pPr>
              <w:pStyle w:val="Title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vardhan</w:t>
            </w:r>
            <w:r w:rsidR="00F60C9C">
              <w:rPr>
                <w:rFonts w:ascii="Times New Roman" w:hAnsi="Times New Roman" w:cs="Times New Roman"/>
                <w:sz w:val="72"/>
                <w:szCs w:val="72"/>
              </w:rPr>
              <w:t xml:space="preserve"> </w:t>
            </w:r>
          </w:p>
          <w:p w14:paraId="46E711FA" w14:textId="1BA5246B" w:rsidR="001B2ABD" w:rsidRDefault="00F60C9C" w:rsidP="001B2ABD">
            <w:pPr>
              <w:pStyle w:val="Title"/>
              <w:rPr>
                <w:rFonts w:ascii="Times New Roman" w:hAnsi="Times New Roman" w:cs="Times New Roman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sz w:val="72"/>
                <w:szCs w:val="72"/>
              </w:rPr>
              <w:t>SINGH</w:t>
            </w:r>
          </w:p>
          <w:p w14:paraId="29A96D67" w14:textId="77777777" w:rsidR="00FA1FDD" w:rsidRPr="00FA1FDD" w:rsidRDefault="00FA1FDD" w:rsidP="00FA1FDD"/>
          <w:p w14:paraId="63D6CA21" w14:textId="1D9D20F8" w:rsidR="001B2ABD" w:rsidRDefault="007F6215" w:rsidP="001B2ABD">
            <w:pPr>
              <w:pStyle w:val="Subtitle"/>
              <w:rPr>
                <w:spacing w:val="0"/>
                <w:w w:val="100"/>
              </w:rPr>
            </w:pPr>
            <w:r w:rsidRPr="002644C6">
              <w:rPr>
                <w:spacing w:val="0"/>
                <w:w w:val="55"/>
              </w:rPr>
              <w:t>Frontend Web Develope</w:t>
            </w:r>
            <w:r w:rsidRPr="002644C6">
              <w:rPr>
                <w:spacing w:val="1"/>
                <w:w w:val="55"/>
              </w:rPr>
              <w:t>r</w:t>
            </w:r>
          </w:p>
          <w:p w14:paraId="4215394B" w14:textId="77777777" w:rsidR="002F4D84" w:rsidRPr="002F4D84" w:rsidRDefault="002F4D84" w:rsidP="002F4D84"/>
        </w:tc>
      </w:tr>
      <w:tr w:rsidR="001B2ABD" w14:paraId="1B75CDAA" w14:textId="77777777" w:rsidTr="00BC5E86">
        <w:trPr>
          <w:trHeight w:val="2685"/>
        </w:trPr>
        <w:tc>
          <w:tcPr>
            <w:tcW w:w="3762" w:type="dxa"/>
          </w:tcPr>
          <w:p w14:paraId="188C559A" w14:textId="77777777" w:rsidR="002F4D84" w:rsidRPr="002F4D84" w:rsidRDefault="002F4D84" w:rsidP="002F4D84"/>
          <w:p w14:paraId="5ABCAFC3" w14:textId="77777777" w:rsidR="00036450" w:rsidRDefault="00036450" w:rsidP="00FA1FDD"/>
          <w:p w14:paraId="13AFBC3C" w14:textId="77777777" w:rsidR="00036450" w:rsidRDefault="00036450" w:rsidP="00036450"/>
          <w:sdt>
            <w:sdtPr>
              <w:id w:val="-1954003311"/>
              <w:placeholder>
                <w:docPart w:val="026B6483D9314E9987AF9FBB91FA0F80"/>
              </w:placeholder>
              <w:temporary/>
              <w:showingPlcHdr/>
              <w15:appearance w15:val="hidden"/>
            </w:sdtPr>
            <w:sdtContent>
              <w:p w14:paraId="57D50EF4" w14:textId="77777777" w:rsidR="004D3011" w:rsidRDefault="00CB0055" w:rsidP="005E384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23AB9995" w14:textId="77777777" w:rsidR="005E384F" w:rsidRDefault="005E384F" w:rsidP="004D3011">
            <w:r w:rsidRPr="00AE68A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1C6E48A" wp14:editId="263A77B2">
                      <wp:simplePos x="0" y="0"/>
                      <wp:positionH relativeFrom="column">
                        <wp:posOffset>-116840</wp:posOffset>
                      </wp:positionH>
                      <wp:positionV relativeFrom="page">
                        <wp:posOffset>986790</wp:posOffset>
                      </wp:positionV>
                      <wp:extent cx="266700" cy="260350"/>
                      <wp:effectExtent l="0" t="0" r="0" b="6350"/>
                      <wp:wrapNone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" cy="260350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F798A1" id="Group 21" o:spid="_x0000_s1026" alt="gps icon" style="position:absolute;margin-left:-9.2pt;margin-top:77.7pt;width:21pt;height:20.5pt;z-index:-251657216;mso-position-vertical-relative:page;mso-width-relative:margin;mso-height-relative:margin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">
                      <v:shape id="Freeform: Shape 142" o:spid="_x0000_s1027" style="position:absolute;width:337185;height:333375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94b6d2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">
                        <v:imagedata r:id="rId10" o:title="GPS icon"/>
                        <v:path arrowok="t"/>
                      </v:shape>
                      <w10:wrap anchory="page"/>
                    </v:group>
                  </w:pict>
                </mc:Fallback>
              </mc:AlternateContent>
            </w:r>
            <w:r>
              <w:t xml:space="preserve">       </w:t>
            </w:r>
          </w:p>
          <w:p w14:paraId="092FB509" w14:textId="6934DD50" w:rsidR="00F244B3" w:rsidRPr="00AB2DCB" w:rsidRDefault="005E384F" w:rsidP="004D301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 </w:t>
            </w:r>
            <w:r w:rsidR="00D44FBF">
              <w:rPr>
                <w:sz w:val="22"/>
              </w:rPr>
              <w:t xml:space="preserve">Jaunpur, </w:t>
            </w:r>
            <w:r w:rsidR="00A34F08">
              <w:rPr>
                <w:sz w:val="22"/>
              </w:rPr>
              <w:t>(</w:t>
            </w:r>
            <w:r w:rsidR="00D44FBF">
              <w:rPr>
                <w:sz w:val="22"/>
              </w:rPr>
              <w:t>U.P</w:t>
            </w:r>
            <w:r w:rsidR="00A34F08">
              <w:rPr>
                <w:sz w:val="22"/>
              </w:rPr>
              <w:t>)</w:t>
            </w:r>
          </w:p>
          <w:p w14:paraId="0640CDD3" w14:textId="77777777" w:rsidR="005E384F" w:rsidRPr="00AB2DCB" w:rsidRDefault="005E384F" w:rsidP="004D3011">
            <w:pPr>
              <w:rPr>
                <w:sz w:val="22"/>
              </w:rPr>
            </w:pPr>
            <w:r w:rsidRPr="00AB2D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C0EC148" wp14:editId="4D19A3EC">
                      <wp:simplePos x="0" y="0"/>
                      <wp:positionH relativeFrom="column">
                        <wp:posOffset>-104775</wp:posOffset>
                      </wp:positionH>
                      <wp:positionV relativeFrom="page">
                        <wp:posOffset>1358319</wp:posOffset>
                      </wp:positionV>
                      <wp:extent cx="260350" cy="228600"/>
                      <wp:effectExtent l="0" t="0" r="6350" b="0"/>
                      <wp:wrapNone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350" cy="228600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36469E" id="Group 22" o:spid="_x0000_s1026" alt="phone icon" style="position:absolute;margin-left:-8.25pt;margin-top:106.95pt;width:20.5pt;height:18pt;z-index:-251658240;mso-position-vertical-relative:page;mso-width-relative:margin;mso-height-relative:margin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">
                      <v:shape id="Freeform: Shape 162" o:spid="_x0000_s1027" style="position:absolute;width:337820;height:337185;visibility:visible;mso-wrap-style:square;v-text-anchor:middle" coordsize="251788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dd8047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">
                        <v:imagedata r:id="rId12" o:title="Phone icon"/>
                        <v:path arrowok="t"/>
                      </v:shape>
                      <w10:wrap anchory="page"/>
                    </v:group>
                  </w:pict>
                </mc:Fallback>
              </mc:AlternateContent>
            </w:r>
          </w:p>
          <w:p w14:paraId="7F24C9ED" w14:textId="24CFC8DD" w:rsidR="005E384F" w:rsidRPr="00AB2DCB" w:rsidRDefault="005E384F" w:rsidP="004D3011">
            <w:pPr>
              <w:rPr>
                <w:sz w:val="22"/>
              </w:rPr>
            </w:pPr>
            <w:r w:rsidRPr="00AB2DCB">
              <w:rPr>
                <w:sz w:val="22"/>
              </w:rPr>
              <w:t xml:space="preserve">        </w:t>
            </w:r>
            <w:r w:rsidR="003962D6">
              <w:rPr>
                <w:sz w:val="22"/>
              </w:rPr>
              <w:t>7991431873</w:t>
            </w:r>
          </w:p>
          <w:p w14:paraId="416384BB" w14:textId="0E0E657F" w:rsidR="005E384F" w:rsidRDefault="00A34F08" w:rsidP="004D3011">
            <w:pPr>
              <w:rPr>
                <w:b/>
                <w:bCs/>
                <w:sz w:val="22"/>
              </w:rPr>
            </w:pPr>
            <w:r w:rsidRPr="00AE68A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BB27A7C" wp14:editId="21F911BC">
                      <wp:simplePos x="0" y="0"/>
                      <wp:positionH relativeFrom="column">
                        <wp:posOffset>-149225</wp:posOffset>
                      </wp:positionH>
                      <wp:positionV relativeFrom="page">
                        <wp:posOffset>1672590</wp:posOffset>
                      </wp:positionV>
                      <wp:extent cx="292100" cy="304800"/>
                      <wp:effectExtent l="0" t="0" r="0" b="0"/>
                      <wp:wrapNone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100" cy="304800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1FDBC7" id="Group 24" o:spid="_x0000_s1026" alt="email icon" style="position:absolute;margin-left:-11.75pt;margin-top:131.7pt;width:23pt;height:24pt;z-index:-251656192;mso-position-vertical-relative:page;mso-width-relative:margin;mso-height-relative:margin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">
                      <v:shape id="Freeform: Shape 273" o:spid="_x0000_s1027" style="position:absolute;width:338455;height:346075;visibility:visible;mso-wrap-style:square;v-text-anchor:middle" coordsize="2731203,279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d8b25c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2" o:spid="_x0000_s1028" type="#_x0000_t75" alt="Email icon" style="position:absolute;left:83820;top:91440;width:164465;height:16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">
                        <v:imagedata r:id="rId14" o:title="Email icon"/>
                      </v:shape>
                      <w10:wrap anchory="page"/>
                    </v:group>
                  </w:pict>
                </mc:Fallback>
              </mc:AlternateContent>
            </w:r>
          </w:p>
          <w:p w14:paraId="21E7C8AF" w14:textId="22831CBB" w:rsidR="00AB2DCB" w:rsidRDefault="00D44FBF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3962D6">
              <w:rPr>
                <w:sz w:val="20"/>
                <w:szCs w:val="20"/>
              </w:rPr>
              <w:t>hs1233313@gmail.com</w:t>
            </w:r>
          </w:p>
          <w:p w14:paraId="540AB7BE" w14:textId="77777777" w:rsidR="00CB680E" w:rsidRPr="00CB680E" w:rsidRDefault="00CB680E" w:rsidP="00CB680E">
            <w:pPr>
              <w:rPr>
                <w:sz w:val="20"/>
                <w:szCs w:val="20"/>
              </w:rPr>
            </w:pPr>
          </w:p>
          <w:p w14:paraId="3A37C984" w14:textId="77777777" w:rsidR="00CB680E" w:rsidRDefault="00CB680E" w:rsidP="00CB680E">
            <w:pPr>
              <w:rPr>
                <w:sz w:val="20"/>
                <w:szCs w:val="20"/>
              </w:rPr>
            </w:pPr>
          </w:p>
          <w:p w14:paraId="093AB076" w14:textId="77777777" w:rsidR="00CB680E" w:rsidRDefault="00CB680E" w:rsidP="00CB680E">
            <w:pPr>
              <w:tabs>
                <w:tab w:val="left" w:pos="2380"/>
              </w:tabs>
              <w:rPr>
                <w:sz w:val="20"/>
                <w:szCs w:val="20"/>
              </w:rPr>
            </w:pPr>
          </w:p>
          <w:p w14:paraId="2B905ABD" w14:textId="77777777" w:rsidR="00CB680E" w:rsidRDefault="00CB680E" w:rsidP="00CB680E">
            <w:pPr>
              <w:tabs>
                <w:tab w:val="left" w:pos="2380"/>
              </w:tabs>
              <w:rPr>
                <w:sz w:val="20"/>
                <w:szCs w:val="20"/>
              </w:rPr>
            </w:pPr>
          </w:p>
          <w:p w14:paraId="603EAE07" w14:textId="77777777" w:rsidR="00CB680E" w:rsidRDefault="00CB680E" w:rsidP="00CB680E">
            <w:pPr>
              <w:tabs>
                <w:tab w:val="left" w:pos="2380"/>
              </w:tabs>
              <w:rPr>
                <w:sz w:val="20"/>
                <w:szCs w:val="20"/>
              </w:rPr>
            </w:pPr>
          </w:p>
          <w:p w14:paraId="5FA729DE" w14:textId="77777777" w:rsidR="00CB680E" w:rsidRDefault="00CB680E" w:rsidP="00CB680E">
            <w:pPr>
              <w:tabs>
                <w:tab w:val="left" w:pos="2380"/>
              </w:tabs>
              <w:rPr>
                <w:sz w:val="20"/>
                <w:szCs w:val="20"/>
              </w:rPr>
            </w:pPr>
          </w:p>
          <w:p w14:paraId="23ED31B6" w14:textId="487168A4" w:rsidR="00C11791" w:rsidRDefault="00C11791" w:rsidP="00C11791">
            <w:pPr>
              <w:pStyle w:val="Contact"/>
              <w:rPr>
                <w:rFonts w:ascii="Calibri" w:hAnsi="Calibri" w:cs="Calibri"/>
                <w:color w:val="548AB7" w:themeColor="accent1" w:themeShade="BF"/>
                <w:sz w:val="28"/>
                <w:szCs w:val="28"/>
              </w:rPr>
            </w:pPr>
            <w:r w:rsidRPr="00D44FBF">
              <w:rPr>
                <w:rFonts w:ascii="Calibri" w:hAnsi="Calibri" w:cs="Calibri"/>
                <w:color w:val="548AB7" w:themeColor="accent1" w:themeShade="BF"/>
                <w:sz w:val="28"/>
                <w:szCs w:val="28"/>
              </w:rPr>
              <w:t>LANGUAGES</w:t>
            </w:r>
            <w:r w:rsidR="00AE51CA">
              <w:rPr>
                <w:rFonts w:ascii="Calibri" w:hAnsi="Calibri" w:cs="Calibri"/>
                <w:color w:val="548AB7" w:themeColor="accent1" w:themeShade="BF"/>
                <w:sz w:val="28"/>
                <w:szCs w:val="28"/>
              </w:rPr>
              <w:t>:</w:t>
            </w:r>
          </w:p>
          <w:p w14:paraId="32BF24C8" w14:textId="26158DC9" w:rsidR="00C11791" w:rsidRDefault="00C11791" w:rsidP="00A34F08">
            <w:pPr>
              <w:pStyle w:val="Contact"/>
              <w:numPr>
                <w:ilvl w:val="0"/>
                <w:numId w:val="21"/>
              </w:numPr>
              <w:rPr>
                <w:rFonts w:ascii="Calibri" w:hAnsi="Calibri" w:cs="Calibri"/>
                <w:sz w:val="28"/>
                <w:szCs w:val="28"/>
              </w:rPr>
            </w:pPr>
            <w:r w:rsidRPr="00D44FBF">
              <w:rPr>
                <w:rFonts w:ascii="Calibri" w:hAnsi="Calibri" w:cs="Calibri"/>
                <w:sz w:val="28"/>
                <w:szCs w:val="28"/>
              </w:rPr>
              <w:t>Hindi</w:t>
            </w:r>
          </w:p>
          <w:p w14:paraId="57F3A6C3" w14:textId="60B94D61" w:rsidR="00C11791" w:rsidRDefault="00C11791" w:rsidP="00A34F08">
            <w:pPr>
              <w:pStyle w:val="Contact"/>
              <w:numPr>
                <w:ilvl w:val="0"/>
                <w:numId w:val="21"/>
              </w:numPr>
              <w:rPr>
                <w:rFonts w:ascii="Calibri" w:hAnsi="Calibri" w:cs="Calibri"/>
                <w:sz w:val="28"/>
                <w:szCs w:val="28"/>
              </w:rPr>
            </w:pPr>
            <w:r w:rsidRPr="00D44FBF">
              <w:rPr>
                <w:rFonts w:ascii="Calibri" w:hAnsi="Calibri" w:cs="Calibri"/>
                <w:sz w:val="28"/>
                <w:szCs w:val="28"/>
              </w:rPr>
              <w:t>English</w:t>
            </w:r>
          </w:p>
          <w:p w14:paraId="53D94412" w14:textId="681B3DFC" w:rsidR="003962D6" w:rsidRDefault="003962D6" w:rsidP="00A34F08">
            <w:pPr>
              <w:pStyle w:val="Contact"/>
              <w:numPr>
                <w:ilvl w:val="0"/>
                <w:numId w:val="21"/>
              </w:num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Bhojpuri</w:t>
            </w:r>
          </w:p>
          <w:p w14:paraId="3090AF41" w14:textId="45A1FD4F" w:rsidR="00C11791" w:rsidRPr="00AE51CA" w:rsidRDefault="00C11791" w:rsidP="003962D6">
            <w:pPr>
              <w:pStyle w:val="Contact"/>
              <w:ind w:left="720"/>
              <w:rPr>
                <w:rFonts w:ascii="Calibri" w:hAnsi="Calibri" w:cs="Calibri"/>
                <w:color w:val="548AB7" w:themeColor="accent1" w:themeShade="BF"/>
                <w:sz w:val="28"/>
                <w:szCs w:val="28"/>
              </w:rPr>
            </w:pPr>
          </w:p>
          <w:p w14:paraId="419112E6" w14:textId="77777777" w:rsidR="00AE51CA" w:rsidRPr="00D44FBF" w:rsidRDefault="00AE51CA" w:rsidP="00AE51CA">
            <w:pPr>
              <w:pStyle w:val="Contact"/>
              <w:ind w:left="720"/>
              <w:rPr>
                <w:rFonts w:ascii="Calibri" w:hAnsi="Calibri" w:cs="Calibri"/>
                <w:color w:val="548AB7" w:themeColor="accent1" w:themeShade="BF"/>
                <w:sz w:val="28"/>
                <w:szCs w:val="28"/>
              </w:rPr>
            </w:pPr>
          </w:p>
          <w:p w14:paraId="2DA670E8" w14:textId="77777777" w:rsidR="00603735" w:rsidRDefault="00AE51CA" w:rsidP="00A34F08">
            <w:pPr>
              <w:pStyle w:val="Heading1"/>
              <w:rPr>
                <w:rFonts w:ascii="Calibri" w:hAnsi="Calibri" w:cs="Calibri"/>
                <w:sz w:val="28"/>
                <w:szCs w:val="28"/>
              </w:rPr>
            </w:pPr>
            <w:r w:rsidRPr="00D44FBF">
              <w:rPr>
                <w:rFonts w:ascii="Calibri" w:hAnsi="Calibri" w:cs="Calibri"/>
                <w:sz w:val="28"/>
                <w:szCs w:val="28"/>
              </w:rPr>
              <w:t>HOBBIES</w:t>
            </w:r>
            <w:r>
              <w:rPr>
                <w:rFonts w:ascii="Calibri" w:hAnsi="Calibri" w:cs="Calibri"/>
                <w:sz w:val="28"/>
                <w:szCs w:val="28"/>
              </w:rPr>
              <w:t>:</w:t>
            </w:r>
          </w:p>
          <w:p w14:paraId="3B710275" w14:textId="590CEE36" w:rsidR="00A34F08" w:rsidRPr="00A34F08" w:rsidRDefault="00A34F08" w:rsidP="00A34F08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8"/>
                <w:szCs w:val="28"/>
              </w:rPr>
            </w:pPr>
            <w:r w:rsidRPr="00A34F08">
              <w:rPr>
                <w:rFonts w:ascii="Calibri" w:hAnsi="Calibri" w:cs="Calibri"/>
                <w:sz w:val="28"/>
                <w:szCs w:val="28"/>
              </w:rPr>
              <w:t>C</w:t>
            </w:r>
            <w:r w:rsidR="00E5655F">
              <w:rPr>
                <w:rFonts w:ascii="Calibri" w:hAnsi="Calibri" w:cs="Calibri"/>
                <w:sz w:val="28"/>
                <w:szCs w:val="28"/>
              </w:rPr>
              <w:t>oding</w:t>
            </w:r>
          </w:p>
          <w:p w14:paraId="6A9383CC" w14:textId="77777777" w:rsidR="00A34F08" w:rsidRDefault="00E5655F" w:rsidP="00E5655F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Cricket</w:t>
            </w:r>
          </w:p>
          <w:p w14:paraId="2BB5899F" w14:textId="2C0224F0" w:rsidR="00E5655F" w:rsidRPr="00E5655F" w:rsidRDefault="00E5655F" w:rsidP="00E5655F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52" w:type="dxa"/>
          </w:tcPr>
          <w:p w14:paraId="6E6D559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64" w:type="dxa"/>
          </w:tcPr>
          <w:p w14:paraId="7379E1AA" w14:textId="77777777" w:rsidR="001B2ABD" w:rsidRPr="007F5904" w:rsidRDefault="002F4D84" w:rsidP="00331BEE">
            <w:pPr>
              <w:pStyle w:val="Heading2"/>
              <w:pBdr>
                <w:bottom w:val="none" w:sz="0" w:space="0" w:color="auto"/>
              </w:pBd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7F5904">
              <w:rPr>
                <w:rFonts w:ascii="High Tower Text" w:hAnsi="High Tower Text"/>
                <w:color w:val="548AB7" w:themeColor="accent1" w:themeShade="BF"/>
                <w:sz w:val="28"/>
                <w:szCs w:val="28"/>
              </w:rPr>
              <w:t>career objective</w:t>
            </w:r>
            <w:r w:rsidR="00AD5728" w:rsidRPr="007F5904">
              <w:rPr>
                <w:rFonts w:ascii="High Tower Text" w:hAnsi="High Tower Text"/>
                <w:color w:val="548AB7" w:themeColor="accent1" w:themeShade="BF"/>
                <w:sz w:val="28"/>
                <w:szCs w:val="28"/>
              </w:rPr>
              <w:t xml:space="preserve">               </w:t>
            </w:r>
            <w:r w:rsidR="00AD5728" w:rsidRPr="007F5904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                                               </w:t>
            </w:r>
          </w:p>
          <w:p w14:paraId="25D3262E" w14:textId="77777777" w:rsidR="00331BEE" w:rsidRPr="00331BEE" w:rsidRDefault="00331BEE" w:rsidP="00331BEE">
            <w:r w:rsidRPr="00331BEE">
              <w:t>Seeking a challenging opportunity with an organization where I can utilize my technical skills. I want to contribute to the organization with hard work, patience, and dedication.</w:t>
            </w:r>
          </w:p>
          <w:p w14:paraId="306C6A16" w14:textId="77777777" w:rsidR="00331BEE" w:rsidRDefault="00331BEE" w:rsidP="004D3011">
            <w:pPr>
              <w:rPr>
                <w:rFonts w:ascii="High Tower Text" w:hAnsi="High Tower Text" w:cs="Arial"/>
                <w:b/>
                <w:bCs/>
                <w:color w:val="548AB7" w:themeColor="accent1" w:themeShade="BF"/>
                <w:sz w:val="26"/>
                <w:szCs w:val="26"/>
              </w:rPr>
            </w:pPr>
          </w:p>
          <w:p w14:paraId="4A2E8A62" w14:textId="77777777" w:rsidR="00331BEE" w:rsidRPr="007F5904" w:rsidRDefault="00AD5728" w:rsidP="004D3011">
            <w:pPr>
              <w:rPr>
                <w:rFonts w:ascii="High Tower Text" w:hAnsi="High Tower Text" w:cs="Arial"/>
                <w:b/>
                <w:bCs/>
                <w:color w:val="548AB7" w:themeColor="accent1" w:themeShade="BF"/>
                <w:sz w:val="28"/>
                <w:szCs w:val="28"/>
              </w:rPr>
            </w:pPr>
            <w:r w:rsidRPr="007F5904">
              <w:rPr>
                <w:rFonts w:ascii="High Tower Text" w:hAnsi="High Tower Text" w:cs="Arial"/>
                <w:b/>
                <w:bCs/>
                <w:color w:val="548AB7" w:themeColor="accent1" w:themeShade="BF"/>
                <w:sz w:val="28"/>
                <w:szCs w:val="28"/>
              </w:rPr>
              <w:t>EDUCATION</w:t>
            </w:r>
          </w:p>
          <w:p w14:paraId="767FBADF" w14:textId="77777777" w:rsidR="007F5904" w:rsidRPr="00331BEE" w:rsidRDefault="007F5904" w:rsidP="004D3011">
            <w:pPr>
              <w:rPr>
                <w:rFonts w:ascii="High Tower Text" w:hAnsi="High Tower Text" w:cs="Arial"/>
                <w:b/>
                <w:bCs/>
                <w:color w:val="548AB7" w:themeColor="accent1" w:themeShade="BF"/>
                <w:sz w:val="26"/>
                <w:szCs w:val="26"/>
              </w:rPr>
            </w:pPr>
          </w:p>
          <w:p w14:paraId="65690DB5" w14:textId="4021AE8E" w:rsidR="007F6215" w:rsidRPr="0059005A" w:rsidRDefault="007F6215" w:rsidP="007F62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B85A22" w:themeColor="accent2" w:themeShade="BF"/>
                <w:sz w:val="26"/>
                <w:szCs w:val="26"/>
              </w:rPr>
              <w:t xml:space="preserve">O-Level </w:t>
            </w:r>
            <w:r w:rsidRPr="0059005A">
              <w:rPr>
                <w:rFonts w:ascii="Times New Roman" w:hAnsi="Times New Roman" w:cs="Times New Roman"/>
                <w:sz w:val="26"/>
                <w:szCs w:val="26"/>
              </w:rPr>
              <w:t>(20</w:t>
            </w:r>
            <w:r w:rsidR="003962D6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59005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962D6">
              <w:rPr>
                <w:rFonts w:ascii="Times New Roman" w:hAnsi="Times New Roman" w:cs="Times New Roman"/>
                <w:sz w:val="26"/>
                <w:szCs w:val="26"/>
              </w:rPr>
              <w:t>Till Date</w:t>
            </w:r>
            <w:r w:rsidRPr="005900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653D8DC" w14:textId="03C4D4A7" w:rsidR="007F6215" w:rsidRDefault="003962D6" w:rsidP="007F6215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NIELIT INSTITUTE, NEW DELHI</w:t>
            </w:r>
          </w:p>
          <w:p w14:paraId="78558E7A" w14:textId="77777777" w:rsidR="003962D6" w:rsidRPr="007F5904" w:rsidRDefault="003962D6" w:rsidP="007F6215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C5FE4" w14:textId="1DC72D5B" w:rsidR="002644C6" w:rsidRPr="0059005A" w:rsidRDefault="002644C6" w:rsidP="002644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B85A22" w:themeColor="accent2" w:themeShade="BF"/>
                <w:sz w:val="26"/>
                <w:szCs w:val="26"/>
              </w:rPr>
              <w:t xml:space="preserve">B.A. </w:t>
            </w:r>
            <w:r w:rsidRPr="0059005A">
              <w:rPr>
                <w:rFonts w:ascii="Times New Roman" w:hAnsi="Times New Roman" w:cs="Times New Roman"/>
                <w:sz w:val="26"/>
                <w:szCs w:val="26"/>
              </w:rPr>
              <w:t>(20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59005A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5900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38799E1" w14:textId="01035EE4" w:rsidR="002644C6" w:rsidRDefault="00086D31" w:rsidP="002644C6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PRAYAGRAJ UNIVERSITY</w:t>
            </w:r>
          </w:p>
          <w:p w14:paraId="66D2D491" w14:textId="77777777" w:rsidR="002644C6" w:rsidRPr="007F5904" w:rsidRDefault="002644C6" w:rsidP="002644C6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10515" w14:textId="0D8E1C91" w:rsidR="00AD5728" w:rsidRPr="0059005A" w:rsidRDefault="007F6215" w:rsidP="005900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B85A22" w:themeColor="accent2" w:themeShade="BF"/>
                <w:sz w:val="26"/>
                <w:szCs w:val="26"/>
              </w:rPr>
              <w:t>I.T.I.</w:t>
            </w:r>
            <w:r w:rsidR="0059005A">
              <w:rPr>
                <w:rFonts w:ascii="Times New Roman" w:hAnsi="Times New Roman" w:cs="Times New Roman"/>
                <w:b/>
                <w:bCs/>
                <w:color w:val="B85A22" w:themeColor="accent2" w:themeShade="BF"/>
                <w:sz w:val="26"/>
                <w:szCs w:val="26"/>
              </w:rPr>
              <w:t xml:space="preserve"> </w:t>
            </w:r>
            <w:r w:rsidR="00AD5728" w:rsidRPr="0059005A">
              <w:rPr>
                <w:rFonts w:ascii="Times New Roman" w:hAnsi="Times New Roman" w:cs="Times New Roman"/>
                <w:sz w:val="26"/>
                <w:szCs w:val="26"/>
              </w:rPr>
              <w:t>(20</w:t>
            </w:r>
            <w:r w:rsidR="003962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644C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D5728" w:rsidRPr="0059005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9005A" w:rsidRPr="0059005A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3962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644C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D5728" w:rsidRPr="005900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C9CCB12" w14:textId="0D6EC558" w:rsidR="0059005A" w:rsidRPr="007F5904" w:rsidRDefault="00086D31" w:rsidP="0059005A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GOVERNMENT</w:t>
            </w:r>
            <w:r w:rsidR="007F6215" w:rsidRPr="007F6215">
              <w:rPr>
                <w:rFonts w:ascii="Times New Roman" w:hAnsi="Times New Roman" w:cs="Times New Roman"/>
                <w:sz w:val="24"/>
                <w:szCs w:val="24"/>
              </w:rPr>
              <w:t xml:space="preserve"> ITI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PRAYAGRAJ </w:t>
            </w:r>
          </w:p>
          <w:p w14:paraId="26276694" w14:textId="1BCA840F" w:rsidR="0059005A" w:rsidRPr="007F5904" w:rsidRDefault="0059005A" w:rsidP="0059005A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70B1D" w14:textId="754C7D35" w:rsidR="0059005A" w:rsidRDefault="0059005A" w:rsidP="005900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9005A">
              <w:rPr>
                <w:rFonts w:ascii="Times New Roman" w:hAnsi="Times New Roman" w:cs="Times New Roman"/>
                <w:b/>
                <w:bCs/>
                <w:color w:val="B85A22" w:themeColor="accent2" w:themeShade="BF"/>
                <w:sz w:val="26"/>
                <w:szCs w:val="26"/>
              </w:rPr>
              <w:t>INTERMEDIATE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(201</w:t>
            </w:r>
            <w:r w:rsidR="002644C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  <w:r w:rsidR="003962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644C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90DFA30" w14:textId="5A3451F2" w:rsidR="007F6215" w:rsidRDefault="00086D31" w:rsidP="0059005A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VIDYA VAHINI SCHOOL AND COLLAGE</w:t>
            </w:r>
          </w:p>
          <w:p w14:paraId="02268BB6" w14:textId="77777777" w:rsidR="007F6215" w:rsidRDefault="007F6215" w:rsidP="0059005A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6E33E" w14:textId="36D39D7B" w:rsidR="0059005A" w:rsidRDefault="0059005A" w:rsidP="005900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9005A">
              <w:rPr>
                <w:rFonts w:ascii="Times New Roman" w:hAnsi="Times New Roman" w:cs="Times New Roman"/>
                <w:b/>
                <w:bCs/>
                <w:color w:val="B85A22" w:themeColor="accent2" w:themeShade="BF"/>
                <w:sz w:val="26"/>
                <w:szCs w:val="26"/>
              </w:rPr>
              <w:t xml:space="preserve">HIGH SCHOOL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(20</w:t>
            </w:r>
            <w:r w:rsidR="003962D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2644C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962D6">
              <w:rPr>
                <w:rFonts w:ascii="Times New Roman" w:hAnsi="Times New Roman" w:cs="Times New Roman"/>
                <w:sz w:val="26"/>
                <w:szCs w:val="26"/>
              </w:rPr>
              <w:t>-201</w:t>
            </w:r>
            <w:r w:rsidR="002644C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5900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E488795" w14:textId="40EF7AC4" w:rsidR="0059005A" w:rsidRPr="007F5904" w:rsidRDefault="003962D6" w:rsidP="0059005A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VIDYA VAHINI SCHOOL</w:t>
            </w:r>
            <w:r w:rsidR="00086D31">
              <w:rPr>
                <w:rFonts w:ascii="Times New Roman" w:hAnsi="Times New Roman" w:cs="Times New Roman"/>
                <w:sz w:val="24"/>
                <w:szCs w:val="24"/>
              </w:rPr>
              <w:t xml:space="preserve"> AND COLLAGE</w:t>
            </w:r>
          </w:p>
          <w:p w14:paraId="5F863299" w14:textId="561600ED" w:rsidR="0059005A" w:rsidRPr="007F5904" w:rsidRDefault="0059005A" w:rsidP="0059005A">
            <w:pPr>
              <w:pStyle w:val="ListParagraph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FFEC2" w14:textId="77777777" w:rsidR="00331BEE" w:rsidRDefault="00331BEE" w:rsidP="00331BE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ED36E3" w14:textId="70246906" w:rsidR="00331BEE" w:rsidRDefault="003962D6" w:rsidP="00AE51CA">
            <w:pPr>
              <w:pStyle w:val="Cont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548AB7" w:themeColor="accent1" w:themeShade="BF"/>
                <w:sz w:val="28"/>
                <w:szCs w:val="28"/>
              </w:rPr>
              <w:t>SKILLS</w:t>
            </w:r>
            <w:r w:rsidR="00D44FBF">
              <w:rPr>
                <w:rFonts w:ascii="Times New Roman" w:hAnsi="Times New Roman"/>
                <w:color w:val="548AB7" w:themeColor="accent1" w:themeShade="BF"/>
                <w:sz w:val="28"/>
                <w:szCs w:val="28"/>
              </w:rPr>
              <w:t xml:space="preserve">:-   </w:t>
            </w:r>
          </w:p>
          <w:p w14:paraId="532F78C8" w14:textId="77777777" w:rsidR="00D44FBF" w:rsidRDefault="00D44FBF" w:rsidP="00331BEE">
            <w:pPr>
              <w:pStyle w:val="Contact"/>
              <w:rPr>
                <w:rFonts w:ascii="Times New Roman" w:hAnsi="Times New Roman"/>
                <w:sz w:val="28"/>
                <w:szCs w:val="28"/>
              </w:rPr>
            </w:pPr>
          </w:p>
          <w:p w14:paraId="310B93B5" w14:textId="77777777" w:rsidR="00E7066C" w:rsidRPr="003962D6" w:rsidRDefault="003962D6" w:rsidP="00AE51CA">
            <w:pPr>
              <w:pStyle w:val="Contact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HTML</w:t>
            </w:r>
          </w:p>
          <w:p w14:paraId="7102BFA7" w14:textId="77777777" w:rsidR="003962D6" w:rsidRPr="003962D6" w:rsidRDefault="003962D6" w:rsidP="00AE51CA">
            <w:pPr>
              <w:pStyle w:val="Contact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CSS</w:t>
            </w:r>
          </w:p>
          <w:p w14:paraId="0305197F" w14:textId="29ECA292" w:rsidR="003962D6" w:rsidRPr="003962D6" w:rsidRDefault="003962D6" w:rsidP="00AE51CA">
            <w:pPr>
              <w:pStyle w:val="Contact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JAVA SCRIPT</w:t>
            </w:r>
          </w:p>
          <w:p w14:paraId="6A5A8DCF" w14:textId="34B58C46" w:rsidR="003962D6" w:rsidRPr="003962D6" w:rsidRDefault="00086D31" w:rsidP="00AE51CA">
            <w:pPr>
              <w:pStyle w:val="Contact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PYTHON</w:t>
            </w:r>
          </w:p>
          <w:p w14:paraId="1746B605" w14:textId="367AE2C4" w:rsidR="003962D6" w:rsidRPr="003962D6" w:rsidRDefault="003962D6" w:rsidP="00AE51CA">
            <w:pPr>
              <w:pStyle w:val="Contact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MS </w:t>
            </w:r>
            <w:r w:rsidR="00E5655F">
              <w:rPr>
                <w:rFonts w:ascii="Calibri" w:hAnsi="Calibri" w:cs="Calibri"/>
                <w:b/>
                <w:bCs/>
                <w:sz w:val="24"/>
                <w:szCs w:val="24"/>
              </w:rPr>
              <w:t>OFFICE</w:t>
            </w:r>
          </w:p>
          <w:p w14:paraId="3B941A95" w14:textId="77777777" w:rsidR="003962D6" w:rsidRPr="003962D6" w:rsidRDefault="003962D6" w:rsidP="00AE51CA">
            <w:pPr>
              <w:pStyle w:val="Contact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CCC CERTIFIED</w:t>
            </w:r>
          </w:p>
          <w:p w14:paraId="251B1809" w14:textId="04A7A7B0" w:rsidR="003962D6" w:rsidRPr="00A24064" w:rsidRDefault="003962D6" w:rsidP="00AE51CA">
            <w:pPr>
              <w:pStyle w:val="Contact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TYPING</w:t>
            </w:r>
          </w:p>
        </w:tc>
      </w:tr>
    </w:tbl>
    <w:p w14:paraId="115FB5AC" w14:textId="395BB3D3" w:rsidR="00115981" w:rsidRDefault="00115981" w:rsidP="00BC5E86">
      <w:pPr>
        <w:tabs>
          <w:tab w:val="left" w:pos="990"/>
        </w:tabs>
      </w:pPr>
    </w:p>
    <w:sectPr w:rsidR="00115981" w:rsidSect="000F434D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EE92" w14:textId="77777777" w:rsidR="000F434D" w:rsidRDefault="000F434D" w:rsidP="000C45FF">
      <w:r>
        <w:separator/>
      </w:r>
    </w:p>
  </w:endnote>
  <w:endnote w:type="continuationSeparator" w:id="0">
    <w:p w14:paraId="58CE529C" w14:textId="77777777" w:rsidR="000F434D" w:rsidRDefault="000F434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44F55" w14:textId="77777777" w:rsidR="000F434D" w:rsidRDefault="000F434D" w:rsidP="000C45FF">
      <w:r>
        <w:separator/>
      </w:r>
    </w:p>
  </w:footnote>
  <w:footnote w:type="continuationSeparator" w:id="0">
    <w:p w14:paraId="0076269E" w14:textId="77777777" w:rsidR="000F434D" w:rsidRDefault="000F434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428E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83DCED" wp14:editId="03BF581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21D7"/>
    <w:multiLevelType w:val="hybridMultilevel"/>
    <w:tmpl w:val="273E00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090D"/>
    <w:multiLevelType w:val="hybridMultilevel"/>
    <w:tmpl w:val="E6ACD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1BAA"/>
    <w:multiLevelType w:val="hybridMultilevel"/>
    <w:tmpl w:val="E16EE4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A5729FD"/>
    <w:multiLevelType w:val="hybridMultilevel"/>
    <w:tmpl w:val="069E2656"/>
    <w:lvl w:ilvl="0" w:tplc="FFFFFFFF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86A91"/>
    <w:multiLevelType w:val="hybridMultilevel"/>
    <w:tmpl w:val="00B0DC36"/>
    <w:lvl w:ilvl="0" w:tplc="FFFFFFFF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B3F6A"/>
    <w:multiLevelType w:val="hybridMultilevel"/>
    <w:tmpl w:val="9E442AA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4DB2FEA"/>
    <w:multiLevelType w:val="hybridMultilevel"/>
    <w:tmpl w:val="EF8A25BE"/>
    <w:lvl w:ilvl="0" w:tplc="4009000F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 w15:restartNumberingAfterBreak="0">
    <w:nsid w:val="255E36C2"/>
    <w:multiLevelType w:val="hybridMultilevel"/>
    <w:tmpl w:val="215ACD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C54D9"/>
    <w:multiLevelType w:val="hybridMultilevel"/>
    <w:tmpl w:val="F68E6026"/>
    <w:lvl w:ilvl="0" w:tplc="4009000B">
      <w:start w:val="1"/>
      <w:numFmt w:val="bullet"/>
      <w:lvlText w:val=""/>
      <w:lvlJc w:val="left"/>
      <w:pPr>
        <w:ind w:left="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0" w15:restartNumberingAfterBreak="0">
    <w:nsid w:val="40B526CA"/>
    <w:multiLevelType w:val="hybridMultilevel"/>
    <w:tmpl w:val="48321224"/>
    <w:lvl w:ilvl="0" w:tplc="40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1" w15:restartNumberingAfterBreak="0">
    <w:nsid w:val="4C2F5BB9"/>
    <w:multiLevelType w:val="hybridMultilevel"/>
    <w:tmpl w:val="20BC29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C441838"/>
    <w:multiLevelType w:val="hybridMultilevel"/>
    <w:tmpl w:val="53AC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E485B"/>
    <w:multiLevelType w:val="hybridMultilevel"/>
    <w:tmpl w:val="0A560A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57113"/>
    <w:multiLevelType w:val="hybridMultilevel"/>
    <w:tmpl w:val="1D6AE64C"/>
    <w:lvl w:ilvl="0" w:tplc="4009000B">
      <w:start w:val="1"/>
      <w:numFmt w:val="bullet"/>
      <w:lvlText w:val=""/>
      <w:lvlJc w:val="left"/>
      <w:pPr>
        <w:ind w:left="9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5" w15:restartNumberingAfterBreak="0">
    <w:nsid w:val="63F86615"/>
    <w:multiLevelType w:val="hybridMultilevel"/>
    <w:tmpl w:val="EA402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938F8"/>
    <w:multiLevelType w:val="hybridMultilevel"/>
    <w:tmpl w:val="F8CAE778"/>
    <w:lvl w:ilvl="0" w:tplc="4009000B">
      <w:start w:val="1"/>
      <w:numFmt w:val="bullet"/>
      <w:lvlText w:val=""/>
      <w:lvlJc w:val="left"/>
      <w:pPr>
        <w:ind w:left="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7" w15:restartNumberingAfterBreak="0">
    <w:nsid w:val="710B797B"/>
    <w:multiLevelType w:val="hybridMultilevel"/>
    <w:tmpl w:val="8B606ABE"/>
    <w:lvl w:ilvl="0" w:tplc="FFFFFFFF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B52A8"/>
    <w:multiLevelType w:val="hybridMultilevel"/>
    <w:tmpl w:val="2248A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B29B8"/>
    <w:multiLevelType w:val="hybridMultilevel"/>
    <w:tmpl w:val="48D80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65D07"/>
    <w:multiLevelType w:val="hybridMultilevel"/>
    <w:tmpl w:val="4D3E9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183456">
    <w:abstractNumId w:val="9"/>
  </w:num>
  <w:num w:numId="2" w16cid:durableId="479928504">
    <w:abstractNumId w:val="16"/>
  </w:num>
  <w:num w:numId="3" w16cid:durableId="2071028977">
    <w:abstractNumId w:val="3"/>
  </w:num>
  <w:num w:numId="4" w16cid:durableId="1349599619">
    <w:abstractNumId w:val="7"/>
  </w:num>
  <w:num w:numId="5" w16cid:durableId="1151365784">
    <w:abstractNumId w:val="14"/>
  </w:num>
  <w:num w:numId="6" w16cid:durableId="1303928922">
    <w:abstractNumId w:val="10"/>
  </w:num>
  <w:num w:numId="7" w16cid:durableId="1954508496">
    <w:abstractNumId w:val="17"/>
  </w:num>
  <w:num w:numId="8" w16cid:durableId="482240229">
    <w:abstractNumId w:val="5"/>
  </w:num>
  <w:num w:numId="9" w16cid:durableId="605694842">
    <w:abstractNumId w:val="4"/>
  </w:num>
  <w:num w:numId="10" w16cid:durableId="1302689284">
    <w:abstractNumId w:val="15"/>
  </w:num>
  <w:num w:numId="11" w16cid:durableId="124588134">
    <w:abstractNumId w:val="11"/>
  </w:num>
  <w:num w:numId="12" w16cid:durableId="635834362">
    <w:abstractNumId w:val="6"/>
  </w:num>
  <w:num w:numId="13" w16cid:durableId="1978992583">
    <w:abstractNumId w:val="20"/>
  </w:num>
  <w:num w:numId="14" w16cid:durableId="1695577042">
    <w:abstractNumId w:val="0"/>
  </w:num>
  <w:num w:numId="15" w16cid:durableId="911045001">
    <w:abstractNumId w:val="13"/>
  </w:num>
  <w:num w:numId="16" w16cid:durableId="873732691">
    <w:abstractNumId w:val="19"/>
  </w:num>
  <w:num w:numId="17" w16cid:durableId="1545486970">
    <w:abstractNumId w:val="8"/>
  </w:num>
  <w:num w:numId="18" w16cid:durableId="1642154593">
    <w:abstractNumId w:val="12"/>
  </w:num>
  <w:num w:numId="19" w16cid:durableId="1177383540">
    <w:abstractNumId w:val="2"/>
  </w:num>
  <w:num w:numId="20" w16cid:durableId="2033417377">
    <w:abstractNumId w:val="1"/>
  </w:num>
  <w:num w:numId="21" w16cid:durableId="10344217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0F"/>
    <w:rsid w:val="00036450"/>
    <w:rsid w:val="00086D31"/>
    <w:rsid w:val="00094499"/>
    <w:rsid w:val="000C45FF"/>
    <w:rsid w:val="000E3FD1"/>
    <w:rsid w:val="000F434D"/>
    <w:rsid w:val="00112054"/>
    <w:rsid w:val="00115981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44C6"/>
    <w:rsid w:val="00281FD5"/>
    <w:rsid w:val="002F4D84"/>
    <w:rsid w:val="0030481B"/>
    <w:rsid w:val="003156FC"/>
    <w:rsid w:val="003254B5"/>
    <w:rsid w:val="00331BEE"/>
    <w:rsid w:val="0037121F"/>
    <w:rsid w:val="003910D8"/>
    <w:rsid w:val="003962D6"/>
    <w:rsid w:val="003A6B7D"/>
    <w:rsid w:val="003B06CA"/>
    <w:rsid w:val="004071FC"/>
    <w:rsid w:val="00445947"/>
    <w:rsid w:val="004813B3"/>
    <w:rsid w:val="00496591"/>
    <w:rsid w:val="004C63E4"/>
    <w:rsid w:val="004C6C67"/>
    <w:rsid w:val="004D3011"/>
    <w:rsid w:val="005053D9"/>
    <w:rsid w:val="005262AC"/>
    <w:rsid w:val="0059005A"/>
    <w:rsid w:val="005E384F"/>
    <w:rsid w:val="005E39D5"/>
    <w:rsid w:val="00600670"/>
    <w:rsid w:val="00603735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C4192"/>
    <w:rsid w:val="007F5904"/>
    <w:rsid w:val="007F6215"/>
    <w:rsid w:val="00802CA0"/>
    <w:rsid w:val="008A660F"/>
    <w:rsid w:val="008F51BB"/>
    <w:rsid w:val="009260CD"/>
    <w:rsid w:val="00940A66"/>
    <w:rsid w:val="00952C25"/>
    <w:rsid w:val="00A2118D"/>
    <w:rsid w:val="00A24064"/>
    <w:rsid w:val="00A34F08"/>
    <w:rsid w:val="00AA54A0"/>
    <w:rsid w:val="00AB2DCB"/>
    <w:rsid w:val="00AD0A50"/>
    <w:rsid w:val="00AD5728"/>
    <w:rsid w:val="00AD76E2"/>
    <w:rsid w:val="00AE51CA"/>
    <w:rsid w:val="00B20152"/>
    <w:rsid w:val="00B359E4"/>
    <w:rsid w:val="00B57D98"/>
    <w:rsid w:val="00B70850"/>
    <w:rsid w:val="00BC5E86"/>
    <w:rsid w:val="00C066B6"/>
    <w:rsid w:val="00C11791"/>
    <w:rsid w:val="00C37BA1"/>
    <w:rsid w:val="00C4674C"/>
    <w:rsid w:val="00C506CF"/>
    <w:rsid w:val="00C72BED"/>
    <w:rsid w:val="00C9578B"/>
    <w:rsid w:val="00CB0055"/>
    <w:rsid w:val="00CB680E"/>
    <w:rsid w:val="00D2522B"/>
    <w:rsid w:val="00D422DE"/>
    <w:rsid w:val="00D44FBF"/>
    <w:rsid w:val="00D5459D"/>
    <w:rsid w:val="00D601FD"/>
    <w:rsid w:val="00DA1F4D"/>
    <w:rsid w:val="00DD172A"/>
    <w:rsid w:val="00E25A26"/>
    <w:rsid w:val="00E4381A"/>
    <w:rsid w:val="00E55D74"/>
    <w:rsid w:val="00E5655F"/>
    <w:rsid w:val="00E7066C"/>
    <w:rsid w:val="00F244B3"/>
    <w:rsid w:val="00F60274"/>
    <w:rsid w:val="00F60C9C"/>
    <w:rsid w:val="00F77FB9"/>
    <w:rsid w:val="00FA1FDD"/>
    <w:rsid w:val="00FB068F"/>
    <w:rsid w:val="00FE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7F7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10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Information">
    <w:name w:val="Information"/>
    <w:basedOn w:val="BodyText"/>
    <w:uiPriority w:val="1"/>
    <w:qFormat/>
    <w:rsid w:val="00FA1FDD"/>
    <w:pPr>
      <w:kinsoku w:val="0"/>
      <w:overflowPunct w:val="0"/>
      <w:spacing w:before="4" w:after="0"/>
    </w:pPr>
    <w:rPr>
      <w:rFonts w:eastAsia="Times New Roman" w:cs="Times New Roman"/>
      <w:color w:val="D8B25C" w:themeColor="accent4"/>
      <w:sz w:val="20"/>
      <w:szCs w:val="17"/>
      <w:lang w:eastAsia="en-US"/>
    </w:rPr>
  </w:style>
  <w:style w:type="paragraph" w:customStyle="1" w:styleId="Contact">
    <w:name w:val="Contact"/>
    <w:basedOn w:val="Normal"/>
    <w:link w:val="ContactChar"/>
    <w:uiPriority w:val="1"/>
    <w:qFormat/>
    <w:rsid w:val="00FA1FDD"/>
    <w:rPr>
      <w:rFonts w:eastAsia="Times New Roman" w:cs="Times New Roman"/>
      <w:sz w:val="22"/>
      <w:lang w:eastAsia="en-US"/>
    </w:rPr>
  </w:style>
  <w:style w:type="character" w:customStyle="1" w:styleId="ContactChar">
    <w:name w:val="Contact Char"/>
    <w:basedOn w:val="DefaultParagraphFont"/>
    <w:link w:val="Contact"/>
    <w:uiPriority w:val="1"/>
    <w:rsid w:val="00FA1FDD"/>
    <w:rPr>
      <w:rFonts w:eastAsia="Times New Roman" w:cs="Times New Roman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A1F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1FDD"/>
    <w:rPr>
      <w:sz w:val="18"/>
      <w:szCs w:val="22"/>
    </w:rPr>
  </w:style>
  <w:style w:type="paragraph" w:styleId="NoSpacing">
    <w:name w:val="No Spacing"/>
    <w:basedOn w:val="Normal"/>
    <w:uiPriority w:val="1"/>
    <w:rsid w:val="00FA1FDD"/>
    <w:pPr>
      <w:widowControl w:val="0"/>
      <w:autoSpaceDE w:val="0"/>
      <w:autoSpaceDN w:val="0"/>
      <w:adjustRightInd w:val="0"/>
    </w:pPr>
    <w:rPr>
      <w:rFonts w:eastAsia="Times New Roman" w:cs="Georgia"/>
      <w:sz w:val="8"/>
      <w:lang w:eastAsia="en-US"/>
    </w:rPr>
  </w:style>
  <w:style w:type="character" w:styleId="SubtleReference">
    <w:name w:val="Subtle Reference"/>
    <w:basedOn w:val="DefaultParagraphFont"/>
    <w:uiPriority w:val="10"/>
    <w:qFormat/>
    <w:rsid w:val="002F4D84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D5728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7F5904"/>
    <w:pPr>
      <w:numPr>
        <w:numId w:val="3"/>
      </w:numPr>
    </w:pPr>
    <w:rPr>
      <w:rFonts w:eastAsiaTheme="minorHAnsi"/>
      <w:color w:val="595959" w:themeColor="text1" w:themeTint="A6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e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6B6483D9314E9987AF9FBB91FA0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1FFAF-0E90-465F-B366-8CAE6261070F}"/>
      </w:docPartPr>
      <w:docPartBody>
        <w:p w:rsidR="005100CC" w:rsidRDefault="00000000">
          <w:pPr>
            <w:pStyle w:val="026B6483D9314E9987AF9FBB91FA0F80"/>
          </w:pPr>
          <w:r w:rsidRPr="00CB0055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8B"/>
    <w:rsid w:val="00031A73"/>
    <w:rsid w:val="000A4EB0"/>
    <w:rsid w:val="00120ACA"/>
    <w:rsid w:val="00311EA6"/>
    <w:rsid w:val="005100CC"/>
    <w:rsid w:val="005C768B"/>
    <w:rsid w:val="0063088F"/>
    <w:rsid w:val="00C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C768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6B6483D9314E9987AF9FBB91FA0F80">
    <w:name w:val="026B6483D9314E9987AF9FBB91FA0F80"/>
  </w:style>
  <w:style w:type="character" w:styleId="Hyperlink">
    <w:name w:val="Hyperlink"/>
    <w:basedOn w:val="DefaultParagraphFont"/>
    <w:uiPriority w:val="99"/>
    <w:unhideWhenUsed/>
    <w:rsid w:val="005C768B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768B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2023-11-22T16:10:00Z</dcterms:created>
  <dcterms:modified xsi:type="dcterms:W3CDTF">2024-03-28T17:50:00Z</dcterms:modified>
</cp:coreProperties>
</file>